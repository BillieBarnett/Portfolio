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Resume Name"/>
        <w:tag w:val="Resume Name"/>
        <w:id w:val="1257551780"/>
        <w:placeholder>
          <w:docPart w:val="E5E2EA604964470FA64388417FB40737"/>
        </w:placeholder>
        <w:docPartList>
          <w:docPartGallery w:val="Quick Parts"/>
          <w:docPartCategory w:val=" Resume Name"/>
        </w:docPartList>
      </w:sdtPr>
      <w:sdtContent>
        <w:p w:rsidR="00B72941" w:rsidRDefault="009C756C" w:rsidP="00B72941">
          <w:pPr>
            <w:pStyle w:val="Title"/>
          </w:pPr>
          <w:sdt>
            <w:sdtPr>
              <w:rPr>
                <w:sz w:val="40"/>
                <w:szCs w:val="40"/>
              </w:rPr>
              <w:alias w:val="Author"/>
              <w:tag w:val=""/>
              <w:id w:val="-1792899604"/>
              <w:placeholder>
                <w:docPart w:val="6CA1E8DDDC244A519F9DFAB26973699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6290E">
                <w:rPr>
                  <w:sz w:val="40"/>
                  <w:szCs w:val="40"/>
                </w:rPr>
                <w:t>Billie Barnett</w:t>
              </w:r>
            </w:sdtContent>
          </w:sdt>
        </w:p>
        <w:p w:rsidR="00B72941" w:rsidRPr="00B72941" w:rsidRDefault="009C756C" w:rsidP="00B72941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EBF6308E4A3243029C8EEB1C55417BF0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B72941" w:rsidRPr="00C47610">
                <w:rPr>
                  <w:color w:val="2F5897" w:themeColor="text2"/>
                </w:rPr>
                <w:t>bbarnett724@gmail.com</w:t>
              </w:r>
            </w:sdtContent>
          </w:sdt>
          <w:r w:rsidR="00B72941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4CEB00B8D9B0434593B60FCB2822D37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994D0E">
                <w:rPr>
                  <w:color w:val="2F5897" w:themeColor="text2"/>
                </w:rPr>
                <w:t>2906 Hunters Glen Dr, Plainsboro, NJ 08536</w:t>
              </w:r>
            </w:sdtContent>
          </w:sdt>
          <w:r w:rsidR="00B72941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A45392B61D1B4A709C6F08F85D65F2C6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B72941">
                <w:rPr>
                  <w:color w:val="2F5897" w:themeColor="text2"/>
                </w:rPr>
                <w:t>(732) 470-2264</w:t>
              </w:r>
            </w:sdtContent>
          </w:sdt>
        </w:p>
      </w:sdtContent>
    </w:sdt>
    <w:p w:rsidR="00DF427F" w:rsidRDefault="00DF427F">
      <w:pPr>
        <w:pStyle w:val="NoSpacing"/>
        <w:rPr>
          <w:sz w:val="8"/>
        </w:rPr>
      </w:pPr>
    </w:p>
    <w:p w:rsidR="00DF427F" w:rsidRPr="00B72941" w:rsidRDefault="00C55582">
      <w:pPr>
        <w:pStyle w:val="SectionHeading"/>
        <w:rPr>
          <w:sz w:val="27"/>
          <w:szCs w:val="27"/>
        </w:rPr>
      </w:pPr>
      <w:r w:rsidRPr="00B72941">
        <w:rPr>
          <w:sz w:val="27"/>
          <w:szCs w:val="27"/>
        </w:rPr>
        <w:t>Objectives</w:t>
      </w:r>
    </w:p>
    <w:p w:rsidR="00C47610" w:rsidRPr="00E6215A" w:rsidRDefault="001709FB" w:rsidP="00E6215A">
      <w:pPr>
        <w:rPr>
          <w:szCs w:val="21"/>
        </w:rPr>
      </w:pPr>
      <w:r>
        <w:rPr>
          <w:szCs w:val="21"/>
        </w:rPr>
        <w:t>D</w:t>
      </w:r>
      <w:r w:rsidRPr="001709FB">
        <w:rPr>
          <w:szCs w:val="21"/>
        </w:rPr>
        <w:t xml:space="preserve">etail-oriented candidate </w:t>
      </w:r>
      <w:r>
        <w:rPr>
          <w:szCs w:val="21"/>
        </w:rPr>
        <w:t>seeks</w:t>
      </w:r>
      <w:r w:rsidRPr="001709FB">
        <w:rPr>
          <w:szCs w:val="21"/>
        </w:rPr>
        <w:t xml:space="preserve"> in customer relations seeks a customer experience manager position integrating multiple stages of customer service</w:t>
      </w:r>
      <w:r>
        <w:rPr>
          <w:szCs w:val="21"/>
        </w:rPr>
        <w:t xml:space="preserve"> while</w:t>
      </w:r>
      <w:r w:rsidRPr="001709FB">
        <w:rPr>
          <w:szCs w:val="21"/>
        </w:rPr>
        <w:t xml:space="preserve"> </w:t>
      </w:r>
      <w:r>
        <w:rPr>
          <w:szCs w:val="21"/>
        </w:rPr>
        <w:t>b</w:t>
      </w:r>
      <w:r w:rsidRPr="001709FB">
        <w:rPr>
          <w:szCs w:val="21"/>
        </w:rPr>
        <w:t>ringing ability to drive the successful delivery of exceptional support to clients while maintaining a positive corporate culture and reinforcing the company’s vision.</w:t>
      </w:r>
    </w:p>
    <w:p w:rsidR="00DF427F" w:rsidRPr="00B72941" w:rsidRDefault="00C55582">
      <w:pPr>
        <w:pStyle w:val="SectionHeading"/>
        <w:rPr>
          <w:sz w:val="27"/>
          <w:szCs w:val="27"/>
        </w:rPr>
      </w:pPr>
      <w:r w:rsidRPr="00B72941">
        <w:rPr>
          <w:sz w:val="27"/>
          <w:szCs w:val="27"/>
        </w:rPr>
        <w:t>Education</w:t>
      </w:r>
      <w:bookmarkStart w:id="0" w:name="_GoBack"/>
      <w:bookmarkEnd w:id="0"/>
    </w:p>
    <w:p w:rsidR="00DF427F" w:rsidRPr="00B72941" w:rsidRDefault="00E6215A">
      <w:pPr>
        <w:pStyle w:val="Subsection"/>
        <w:rPr>
          <w:sz w:val="23"/>
          <w:szCs w:val="23"/>
        </w:rPr>
      </w:pPr>
      <w:r w:rsidRPr="00B72941">
        <w:rPr>
          <w:sz w:val="23"/>
          <w:szCs w:val="23"/>
        </w:rPr>
        <w:t>Fa</w:t>
      </w:r>
      <w:r>
        <w:rPr>
          <w:sz w:val="23"/>
          <w:szCs w:val="23"/>
        </w:rPr>
        <w:t>i</w:t>
      </w:r>
      <w:r w:rsidRPr="00B72941">
        <w:rPr>
          <w:sz w:val="23"/>
          <w:szCs w:val="23"/>
        </w:rPr>
        <w:t>rleigh</w:t>
      </w:r>
      <w:r w:rsidR="00C47610" w:rsidRPr="00B72941">
        <w:rPr>
          <w:sz w:val="23"/>
          <w:szCs w:val="23"/>
        </w:rPr>
        <w:t xml:space="preserve"> Dickinson University</w:t>
      </w:r>
    </w:p>
    <w:p w:rsidR="00DF427F" w:rsidRPr="00B72941" w:rsidRDefault="00C47610">
      <w:pPr>
        <w:spacing w:after="0"/>
        <w:rPr>
          <w:rStyle w:val="IntenseEmphasis"/>
          <w:sz w:val="21"/>
          <w:szCs w:val="21"/>
        </w:rPr>
      </w:pPr>
      <w:r w:rsidRPr="00B72941">
        <w:rPr>
          <w:b/>
          <w:bCs/>
          <w:i/>
          <w:iCs/>
          <w:color w:val="6076B4" w:themeColor="accent1"/>
          <w:sz w:val="21"/>
          <w:szCs w:val="21"/>
        </w:rPr>
        <w:t xml:space="preserve">Sept. 2010 – May 2012 </w:t>
      </w:r>
      <w:r w:rsidRPr="00B72941">
        <w:rPr>
          <w:sz w:val="21"/>
          <w:szCs w:val="21"/>
        </w:rPr>
        <w:t>Criminal Justice</w:t>
      </w:r>
    </w:p>
    <w:p w:rsidR="00DF427F" w:rsidRPr="00B72941" w:rsidRDefault="00C47610">
      <w:pPr>
        <w:pStyle w:val="ListParagraph"/>
        <w:numPr>
          <w:ilvl w:val="0"/>
          <w:numId w:val="4"/>
        </w:numPr>
        <w:ind w:left="630" w:hanging="270"/>
        <w:rPr>
          <w:szCs w:val="21"/>
        </w:rPr>
      </w:pPr>
      <w:r w:rsidRPr="00B72941">
        <w:rPr>
          <w:szCs w:val="21"/>
        </w:rPr>
        <w:t>55 College credits accrued</w:t>
      </w:r>
    </w:p>
    <w:p w:rsidR="00DF427F" w:rsidRPr="00B72941" w:rsidRDefault="00C55582">
      <w:pPr>
        <w:pStyle w:val="SectionHeading"/>
        <w:rPr>
          <w:sz w:val="27"/>
          <w:szCs w:val="27"/>
        </w:rPr>
      </w:pPr>
      <w:r w:rsidRPr="00B72941">
        <w:rPr>
          <w:sz w:val="27"/>
          <w:szCs w:val="27"/>
        </w:rPr>
        <w:t>Experience</w:t>
      </w:r>
    </w:p>
    <w:p w:rsidR="00DF427F" w:rsidRPr="00B72941" w:rsidRDefault="00C47610">
      <w:pPr>
        <w:pStyle w:val="Subsection"/>
        <w:rPr>
          <w:vanish/>
          <w:sz w:val="23"/>
          <w:szCs w:val="23"/>
          <w:specVanish/>
        </w:rPr>
      </w:pPr>
      <w:r w:rsidRPr="00B72941">
        <w:rPr>
          <w:sz w:val="23"/>
          <w:szCs w:val="23"/>
        </w:rPr>
        <w:t xml:space="preserve">New </w:t>
      </w:r>
      <w:r w:rsidR="00745666" w:rsidRPr="00B72941">
        <w:rPr>
          <w:sz w:val="23"/>
          <w:szCs w:val="23"/>
        </w:rPr>
        <w:t>Jersey School Boards Association</w:t>
      </w:r>
    </w:p>
    <w:p w:rsidR="00DF427F" w:rsidRDefault="00C55582">
      <w:pPr>
        <w:pStyle w:val="NoSpacing"/>
        <w:rPr>
          <w:color w:val="404040" w:themeColor="text1" w:themeTint="BF"/>
          <w:sz w:val="24"/>
          <w:szCs w:val="24"/>
        </w:rPr>
      </w:pPr>
      <w:r w:rsidRPr="00B72941">
        <w:rPr>
          <w:color w:val="404040" w:themeColor="text1" w:themeTint="BF"/>
          <w:sz w:val="23"/>
          <w:szCs w:val="23"/>
        </w:rPr>
        <w:t xml:space="preserve"> | </w:t>
      </w:r>
      <w:r w:rsidR="00C47610" w:rsidRPr="00B72941">
        <w:rPr>
          <w:color w:val="404040" w:themeColor="text1" w:themeTint="BF"/>
          <w:sz w:val="23"/>
          <w:szCs w:val="23"/>
        </w:rPr>
        <w:t>413 West State Street, Trenton, NJ 08618</w:t>
      </w:r>
    </w:p>
    <w:p w:rsidR="00DF427F" w:rsidRPr="00B72941" w:rsidRDefault="00C47610">
      <w:pPr>
        <w:pStyle w:val="SubsectionDate"/>
        <w:rPr>
          <w:rStyle w:val="Emphasis"/>
          <w:i w:val="0"/>
          <w:color w:val="6076B4" w:themeColor="accent1"/>
          <w:sz w:val="21"/>
          <w:szCs w:val="21"/>
        </w:rPr>
      </w:pPr>
      <w:r w:rsidRPr="00B72941">
        <w:rPr>
          <w:rStyle w:val="IntenseEmphasis"/>
          <w:b w:val="0"/>
          <w:i w:val="0"/>
          <w:sz w:val="21"/>
          <w:szCs w:val="21"/>
        </w:rPr>
        <w:t>Member Services Representative</w:t>
      </w:r>
      <w:r w:rsidR="00BB42CB">
        <w:rPr>
          <w:rStyle w:val="IntenseEmphasis"/>
          <w:b w:val="0"/>
          <w:i w:val="0"/>
          <w:sz w:val="21"/>
          <w:szCs w:val="21"/>
        </w:rPr>
        <w:t xml:space="preserve"> </w:t>
      </w:r>
      <w:r w:rsidRPr="00D84552">
        <w:rPr>
          <w:b/>
          <w:bCs/>
          <w:iCs/>
          <w:sz w:val="21"/>
          <w:szCs w:val="21"/>
        </w:rPr>
        <w:t>June 2014</w:t>
      </w:r>
      <w:r w:rsidR="00C55582" w:rsidRPr="00D84552">
        <w:rPr>
          <w:b/>
          <w:sz w:val="21"/>
          <w:szCs w:val="21"/>
        </w:rPr>
        <w:t xml:space="preserve"> – </w:t>
      </w:r>
      <w:r w:rsidRPr="00D84552">
        <w:rPr>
          <w:b/>
          <w:sz w:val="21"/>
          <w:szCs w:val="21"/>
        </w:rPr>
        <w:t>Present</w:t>
      </w:r>
    </w:p>
    <w:p w:rsidR="00DF427F" w:rsidRPr="0056290E" w:rsidRDefault="00C47610" w:rsidP="00C4761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6290E">
        <w:rPr>
          <w:sz w:val="20"/>
          <w:szCs w:val="20"/>
        </w:rPr>
        <w:t>Navigate within a computer environment to access appropriate information to service members.</w:t>
      </w:r>
    </w:p>
    <w:p w:rsidR="00C47610" w:rsidRPr="0056290E" w:rsidRDefault="00C47610" w:rsidP="00C4761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6290E">
        <w:rPr>
          <w:sz w:val="20"/>
          <w:szCs w:val="20"/>
        </w:rPr>
        <w:t>Document completion of state mandated training; compile/produce reports</w:t>
      </w:r>
    </w:p>
    <w:p w:rsidR="00C47610" w:rsidRPr="0056290E" w:rsidRDefault="00C47610" w:rsidP="00C4761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6290E">
        <w:rPr>
          <w:sz w:val="20"/>
          <w:szCs w:val="20"/>
        </w:rPr>
        <w:t>Provide front-line customer service including troubleshooting and problem solving</w:t>
      </w:r>
    </w:p>
    <w:p w:rsidR="00C47610" w:rsidRPr="0056290E" w:rsidRDefault="00C47610" w:rsidP="00C4761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56290E">
        <w:rPr>
          <w:sz w:val="20"/>
          <w:szCs w:val="20"/>
        </w:rPr>
        <w:t>Confer with customers to provide information</w:t>
      </w:r>
      <w:r w:rsidR="00745666" w:rsidRPr="0056290E">
        <w:rPr>
          <w:sz w:val="20"/>
          <w:szCs w:val="20"/>
        </w:rPr>
        <w:t xml:space="preserve"> about products or services, take or enter orders and cancel accounts</w:t>
      </w:r>
    </w:p>
    <w:p w:rsidR="008E6D7F" w:rsidRPr="00B72941" w:rsidRDefault="008E6D7F">
      <w:pPr>
        <w:pStyle w:val="Subsection"/>
        <w:rPr>
          <w:vanish/>
          <w:sz w:val="23"/>
          <w:szCs w:val="23"/>
          <w:specVanish/>
        </w:rPr>
      </w:pPr>
      <w:r w:rsidRPr="00B72941">
        <w:rPr>
          <w:sz w:val="23"/>
          <w:szCs w:val="23"/>
        </w:rPr>
        <w:t>Pep Boy’s Inc</w:t>
      </w:r>
    </w:p>
    <w:p w:rsidR="008E6D7F" w:rsidRDefault="008E6D7F">
      <w:pPr>
        <w:pStyle w:val="NoSpacing"/>
        <w:rPr>
          <w:color w:val="404040" w:themeColor="text1" w:themeTint="BF"/>
          <w:sz w:val="24"/>
          <w:szCs w:val="24"/>
        </w:rPr>
      </w:pPr>
      <w:r w:rsidRPr="00B72941">
        <w:rPr>
          <w:color w:val="404040" w:themeColor="text1" w:themeTint="BF"/>
          <w:sz w:val="23"/>
          <w:szCs w:val="23"/>
        </w:rPr>
        <w:t xml:space="preserve"> | 3505 Brunswick Pike, Princeton, NJ 08540</w:t>
      </w:r>
    </w:p>
    <w:p w:rsidR="008E6D7F" w:rsidRPr="0056290E" w:rsidRDefault="008E6D7F">
      <w:pPr>
        <w:pStyle w:val="SubsectionDate"/>
        <w:rPr>
          <w:rStyle w:val="Emphasis"/>
          <w:i w:val="0"/>
          <w:color w:val="6076B4" w:themeColor="accent1"/>
          <w:sz w:val="21"/>
          <w:szCs w:val="21"/>
        </w:rPr>
      </w:pPr>
      <w:r w:rsidRPr="0056290E">
        <w:rPr>
          <w:rStyle w:val="IntenseEmphasis"/>
          <w:b w:val="0"/>
          <w:i w:val="0"/>
          <w:sz w:val="21"/>
          <w:szCs w:val="21"/>
        </w:rPr>
        <w:t>Sales Rep</w:t>
      </w:r>
      <w:r w:rsidR="00BB42CB">
        <w:rPr>
          <w:rStyle w:val="IntenseEmphasis"/>
          <w:b w:val="0"/>
          <w:i w:val="0"/>
          <w:sz w:val="21"/>
          <w:szCs w:val="21"/>
        </w:rPr>
        <w:t xml:space="preserve"> </w:t>
      </w:r>
      <w:r w:rsidRPr="00D84552">
        <w:rPr>
          <w:b/>
          <w:sz w:val="21"/>
          <w:szCs w:val="21"/>
        </w:rPr>
        <w:t xml:space="preserve">August 2015 – </w:t>
      </w:r>
      <w:r w:rsidR="00BB42CB" w:rsidRPr="00D84552">
        <w:rPr>
          <w:b/>
          <w:sz w:val="21"/>
          <w:szCs w:val="21"/>
        </w:rPr>
        <w:t>August 2016</w:t>
      </w:r>
    </w:p>
    <w:p w:rsidR="008E6D7F" w:rsidRPr="0056290E" w:rsidRDefault="008E6D7F" w:rsidP="008E6D7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6290E">
        <w:rPr>
          <w:sz w:val="20"/>
          <w:szCs w:val="20"/>
        </w:rPr>
        <w:t>Describe merchandise and explain use, operation, and care of merchandise to customers</w:t>
      </w:r>
    </w:p>
    <w:p w:rsidR="008E6D7F" w:rsidRPr="0056290E" w:rsidRDefault="008E6D7F" w:rsidP="008E6D7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6290E">
        <w:rPr>
          <w:sz w:val="20"/>
          <w:szCs w:val="20"/>
        </w:rPr>
        <w:t>Compute Sales prices, total purchases and receive and process cash or credit payment.</w:t>
      </w:r>
    </w:p>
    <w:p w:rsidR="008E6D7F" w:rsidRPr="0056290E" w:rsidRDefault="008E6D7F" w:rsidP="008E6D7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56290E">
        <w:rPr>
          <w:sz w:val="20"/>
          <w:szCs w:val="20"/>
        </w:rPr>
        <w:t>Maintain knowledge of current sales and promotions, policies regarding payment and exchanges, and security practices</w:t>
      </w:r>
    </w:p>
    <w:p w:rsidR="00745666" w:rsidRPr="0056290E" w:rsidRDefault="008E6D7F">
      <w:pPr>
        <w:pStyle w:val="Subsection"/>
        <w:rPr>
          <w:vanish/>
          <w:sz w:val="23"/>
          <w:szCs w:val="23"/>
          <w:specVanish/>
        </w:rPr>
      </w:pPr>
      <w:r w:rsidRPr="0056290E">
        <w:rPr>
          <w:sz w:val="23"/>
          <w:szCs w:val="23"/>
        </w:rPr>
        <w:t>Omega Marketing Group</w:t>
      </w:r>
    </w:p>
    <w:p w:rsidR="00745666" w:rsidRPr="0056290E" w:rsidRDefault="00745666">
      <w:pPr>
        <w:pStyle w:val="NoSpacing"/>
        <w:rPr>
          <w:color w:val="404040" w:themeColor="text1" w:themeTint="BF"/>
          <w:sz w:val="23"/>
          <w:szCs w:val="23"/>
        </w:rPr>
      </w:pPr>
      <w:r w:rsidRPr="0056290E">
        <w:rPr>
          <w:color w:val="404040" w:themeColor="text1" w:themeTint="BF"/>
          <w:sz w:val="23"/>
          <w:szCs w:val="23"/>
        </w:rPr>
        <w:t xml:space="preserve"> | </w:t>
      </w:r>
      <w:r w:rsidR="008E6D7F" w:rsidRPr="0056290E">
        <w:rPr>
          <w:color w:val="404040" w:themeColor="text1" w:themeTint="BF"/>
          <w:sz w:val="23"/>
          <w:szCs w:val="23"/>
        </w:rPr>
        <w:t>97 Bayard Street, New Brunswick, NJ 08901</w:t>
      </w:r>
    </w:p>
    <w:p w:rsidR="00745666" w:rsidRPr="0056290E" w:rsidRDefault="008E6D7F">
      <w:pPr>
        <w:pStyle w:val="SubsectionDate"/>
        <w:rPr>
          <w:rStyle w:val="Emphasis"/>
          <w:i w:val="0"/>
          <w:color w:val="6076B4" w:themeColor="accent1"/>
          <w:sz w:val="21"/>
          <w:szCs w:val="21"/>
        </w:rPr>
      </w:pPr>
      <w:r w:rsidRPr="0056290E">
        <w:rPr>
          <w:rStyle w:val="IntenseEmphasis"/>
          <w:b w:val="0"/>
          <w:i w:val="0"/>
          <w:sz w:val="21"/>
          <w:szCs w:val="21"/>
        </w:rPr>
        <w:t>Account Executive</w:t>
      </w:r>
      <w:r w:rsidR="00D84552">
        <w:rPr>
          <w:rStyle w:val="IntenseEmphasis"/>
          <w:b w:val="0"/>
          <w:i w:val="0"/>
          <w:sz w:val="21"/>
          <w:szCs w:val="21"/>
        </w:rPr>
        <w:t xml:space="preserve"> </w:t>
      </w:r>
      <w:r w:rsidRPr="00D84552">
        <w:rPr>
          <w:b/>
          <w:sz w:val="21"/>
          <w:szCs w:val="21"/>
        </w:rPr>
        <w:t>April 3rd</w:t>
      </w:r>
      <w:r w:rsidR="00745666" w:rsidRPr="00D84552">
        <w:rPr>
          <w:b/>
          <w:sz w:val="21"/>
          <w:szCs w:val="21"/>
        </w:rPr>
        <w:t xml:space="preserve"> – </w:t>
      </w:r>
      <w:r w:rsidRPr="00D84552">
        <w:rPr>
          <w:b/>
          <w:sz w:val="21"/>
          <w:szCs w:val="21"/>
        </w:rPr>
        <w:t>May 12, 2014</w:t>
      </w:r>
    </w:p>
    <w:p w:rsidR="00745666" w:rsidRPr="0056290E" w:rsidRDefault="008E6D7F" w:rsidP="008E6D7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290E">
        <w:rPr>
          <w:sz w:val="20"/>
          <w:szCs w:val="20"/>
        </w:rPr>
        <w:t>Contact regular and prospective customers to demonstrate products, explain product features, and solicit orders</w:t>
      </w:r>
    </w:p>
    <w:p w:rsidR="008E6D7F" w:rsidRPr="0056290E" w:rsidRDefault="008E6D7F" w:rsidP="008E6D7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290E">
        <w:rPr>
          <w:sz w:val="20"/>
          <w:szCs w:val="20"/>
        </w:rPr>
        <w:t>Negotiate details of contracts and payments, and prepare sales contracts and order forms</w:t>
      </w:r>
    </w:p>
    <w:p w:rsidR="008E6D7F" w:rsidRPr="0056290E" w:rsidRDefault="008E6D7F" w:rsidP="008E6D7F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6290E">
        <w:rPr>
          <w:sz w:val="20"/>
          <w:szCs w:val="20"/>
        </w:rPr>
        <w:t>Identify prospective customers by using business directories, following leads from existing clients, participating in organizations and clubs and attending conferences</w:t>
      </w:r>
    </w:p>
    <w:p w:rsidR="00DF427F" w:rsidRPr="0056290E" w:rsidRDefault="0056290E">
      <w:pPr>
        <w:pStyle w:val="SectionHeading"/>
        <w:rPr>
          <w:sz w:val="27"/>
          <w:szCs w:val="27"/>
        </w:rPr>
      </w:pPr>
      <w:r>
        <w:rPr>
          <w:sz w:val="27"/>
          <w:szCs w:val="27"/>
        </w:rPr>
        <w:t>Skills</w:t>
      </w:r>
    </w:p>
    <w:p w:rsidR="00B72941" w:rsidRDefault="00B72941" w:rsidP="00B72941">
      <w:pPr>
        <w:pStyle w:val="ListParagraph"/>
        <w:numPr>
          <w:ilvl w:val="0"/>
          <w:numId w:val="5"/>
        </w:numPr>
        <w:ind w:left="630" w:hanging="270"/>
        <w:sectPr w:rsidR="00B72941" w:rsidSect="00B72941">
          <w:head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B72941" w:rsidRPr="0056290E" w:rsidRDefault="00B72941" w:rsidP="003327E5">
      <w:pPr>
        <w:pStyle w:val="ListParagraph"/>
        <w:numPr>
          <w:ilvl w:val="0"/>
          <w:numId w:val="5"/>
        </w:numPr>
        <w:spacing w:after="240"/>
        <w:ind w:left="630" w:hanging="270"/>
        <w:rPr>
          <w:sz w:val="20"/>
          <w:szCs w:val="20"/>
        </w:rPr>
      </w:pPr>
      <w:r w:rsidRPr="0056290E">
        <w:rPr>
          <w:sz w:val="20"/>
          <w:szCs w:val="20"/>
        </w:rPr>
        <w:lastRenderedPageBreak/>
        <w:t>Certified Personal Trainer</w:t>
      </w:r>
      <w:r w:rsidR="00D84552">
        <w:rPr>
          <w:sz w:val="20"/>
          <w:szCs w:val="20"/>
        </w:rPr>
        <w:t xml:space="preserve"> </w:t>
      </w:r>
      <w:r w:rsidRPr="0056290E">
        <w:rPr>
          <w:sz w:val="20"/>
          <w:szCs w:val="20"/>
        </w:rPr>
        <w:t>- NAFC, AFI</w:t>
      </w:r>
    </w:p>
    <w:p w:rsidR="00B72941" w:rsidRPr="0056290E" w:rsidRDefault="00B72941" w:rsidP="003327E5">
      <w:pPr>
        <w:pStyle w:val="ListParagraph"/>
        <w:numPr>
          <w:ilvl w:val="0"/>
          <w:numId w:val="5"/>
        </w:numPr>
        <w:spacing w:after="240"/>
        <w:ind w:left="630" w:hanging="270"/>
        <w:rPr>
          <w:sz w:val="20"/>
          <w:szCs w:val="20"/>
        </w:rPr>
      </w:pPr>
      <w:r w:rsidRPr="0056290E">
        <w:rPr>
          <w:sz w:val="20"/>
          <w:szCs w:val="20"/>
        </w:rPr>
        <w:t>Problem Solving/Reasoning</w:t>
      </w:r>
    </w:p>
    <w:p w:rsidR="003327E5" w:rsidRPr="0056290E" w:rsidRDefault="00B72941" w:rsidP="003327E5">
      <w:pPr>
        <w:pStyle w:val="ListParagraph"/>
        <w:numPr>
          <w:ilvl w:val="0"/>
          <w:numId w:val="5"/>
        </w:numPr>
        <w:spacing w:after="240"/>
        <w:ind w:left="630" w:hanging="270"/>
        <w:rPr>
          <w:sz w:val="20"/>
          <w:szCs w:val="20"/>
        </w:rPr>
      </w:pPr>
      <w:r w:rsidRPr="0056290E">
        <w:rPr>
          <w:sz w:val="20"/>
          <w:szCs w:val="20"/>
        </w:rPr>
        <w:t>Team Player</w:t>
      </w:r>
      <w:r w:rsidR="003327E5" w:rsidRPr="003327E5">
        <w:rPr>
          <w:sz w:val="20"/>
          <w:szCs w:val="20"/>
        </w:rPr>
        <w:t xml:space="preserve"> </w:t>
      </w:r>
      <w:r w:rsidR="003327E5">
        <w:rPr>
          <w:sz w:val="20"/>
          <w:szCs w:val="20"/>
        </w:rPr>
        <w:t>/</w:t>
      </w:r>
      <w:r w:rsidR="003327E5" w:rsidRPr="0056290E">
        <w:rPr>
          <w:sz w:val="20"/>
          <w:szCs w:val="20"/>
        </w:rPr>
        <w:t>Willingness to Learn</w:t>
      </w:r>
    </w:p>
    <w:p w:rsidR="0056290E" w:rsidRPr="0056290E" w:rsidRDefault="0056290E" w:rsidP="003327E5">
      <w:pPr>
        <w:pStyle w:val="ListParagraph"/>
        <w:spacing w:after="240"/>
        <w:ind w:left="630" w:firstLine="0"/>
        <w:rPr>
          <w:sz w:val="20"/>
          <w:szCs w:val="20"/>
        </w:rPr>
      </w:pPr>
    </w:p>
    <w:p w:rsidR="00B72941" w:rsidRPr="0056290E" w:rsidRDefault="00B72941" w:rsidP="003327E5">
      <w:pPr>
        <w:pStyle w:val="ListParagraph"/>
        <w:numPr>
          <w:ilvl w:val="0"/>
          <w:numId w:val="5"/>
        </w:numPr>
        <w:spacing w:after="240"/>
        <w:ind w:left="630" w:hanging="270"/>
        <w:rPr>
          <w:sz w:val="20"/>
          <w:szCs w:val="20"/>
        </w:rPr>
      </w:pPr>
      <w:r w:rsidRPr="0056290E">
        <w:rPr>
          <w:sz w:val="20"/>
          <w:szCs w:val="20"/>
        </w:rPr>
        <w:lastRenderedPageBreak/>
        <w:t>Computer Literate</w:t>
      </w:r>
    </w:p>
    <w:p w:rsidR="00B72941" w:rsidRPr="0056290E" w:rsidRDefault="00B72941" w:rsidP="003327E5">
      <w:pPr>
        <w:pStyle w:val="ListParagraph"/>
        <w:numPr>
          <w:ilvl w:val="0"/>
          <w:numId w:val="5"/>
        </w:numPr>
        <w:spacing w:after="240"/>
        <w:ind w:left="630" w:hanging="270"/>
        <w:rPr>
          <w:sz w:val="20"/>
          <w:szCs w:val="20"/>
        </w:rPr>
      </w:pPr>
      <w:r w:rsidRPr="0056290E">
        <w:rPr>
          <w:sz w:val="20"/>
          <w:szCs w:val="20"/>
        </w:rPr>
        <w:t>Hard Working/Work Ethic</w:t>
      </w:r>
    </w:p>
    <w:p w:rsidR="0056290E" w:rsidRPr="0056290E" w:rsidRDefault="0056290E" w:rsidP="003327E5">
      <w:pPr>
        <w:pStyle w:val="ListParagraph"/>
        <w:numPr>
          <w:ilvl w:val="0"/>
          <w:numId w:val="5"/>
        </w:numPr>
        <w:spacing w:after="240"/>
        <w:ind w:left="630" w:hanging="270"/>
        <w:rPr>
          <w:sz w:val="20"/>
          <w:szCs w:val="20"/>
        </w:rPr>
      </w:pPr>
      <w:r w:rsidRPr="0056290E">
        <w:rPr>
          <w:sz w:val="20"/>
          <w:szCs w:val="20"/>
        </w:rPr>
        <w:t>Communication</w:t>
      </w:r>
    </w:p>
    <w:p w:rsidR="0056290E" w:rsidRDefault="0056290E" w:rsidP="00B72941">
      <w:pPr>
        <w:ind w:left="360"/>
        <w:sectPr w:rsidR="0056290E" w:rsidSect="00B7294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B72941" w:rsidRDefault="00B72941" w:rsidP="00B72941">
      <w:pPr>
        <w:ind w:left="360"/>
      </w:pPr>
    </w:p>
    <w:sectPr w:rsidR="00B72941" w:rsidSect="00B7294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678" w:rsidRDefault="00DC4678">
      <w:pPr>
        <w:spacing w:after="0" w:line="240" w:lineRule="auto"/>
      </w:pPr>
      <w:r>
        <w:separator/>
      </w:r>
    </w:p>
  </w:endnote>
  <w:endnote w:type="continuationSeparator" w:id="1">
    <w:p w:rsidR="00DC4678" w:rsidRDefault="00DC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678" w:rsidRDefault="00DC4678">
      <w:pPr>
        <w:spacing w:after="0" w:line="240" w:lineRule="auto"/>
      </w:pPr>
      <w:r>
        <w:separator/>
      </w:r>
    </w:p>
  </w:footnote>
  <w:footnote w:type="continuationSeparator" w:id="1">
    <w:p w:rsidR="00DC4678" w:rsidRDefault="00DC4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27F" w:rsidRDefault="009C756C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A49FAD116C1C4E4FB2CC12CEA08FAC3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6290E">
          <w:rPr>
            <w:color w:val="6076B4" w:themeColor="accent1"/>
          </w:rPr>
          <w:t>Billie Barnett</w:t>
        </w:r>
      </w:sdtContent>
    </w:sdt>
  </w:p>
  <w:p w:rsidR="00DF427F" w:rsidRDefault="00C55582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308F9"/>
    <w:multiLevelType w:val="hybridMultilevel"/>
    <w:tmpl w:val="C020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80599"/>
    <w:multiLevelType w:val="hybridMultilevel"/>
    <w:tmpl w:val="C09E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8B0AA4"/>
    <w:multiLevelType w:val="hybridMultilevel"/>
    <w:tmpl w:val="BFBA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676959"/>
    <w:multiLevelType w:val="hybridMultilevel"/>
    <w:tmpl w:val="6C846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47610"/>
    <w:rsid w:val="00001219"/>
    <w:rsid w:val="00060B06"/>
    <w:rsid w:val="001709FB"/>
    <w:rsid w:val="003327E5"/>
    <w:rsid w:val="00343F1F"/>
    <w:rsid w:val="00355CB9"/>
    <w:rsid w:val="00367509"/>
    <w:rsid w:val="003A56D9"/>
    <w:rsid w:val="003F066C"/>
    <w:rsid w:val="004B020A"/>
    <w:rsid w:val="0056290E"/>
    <w:rsid w:val="00607A07"/>
    <w:rsid w:val="00623566"/>
    <w:rsid w:val="006B4341"/>
    <w:rsid w:val="006F4EAE"/>
    <w:rsid w:val="00737661"/>
    <w:rsid w:val="00745666"/>
    <w:rsid w:val="007D3A29"/>
    <w:rsid w:val="008373CB"/>
    <w:rsid w:val="008E6D7F"/>
    <w:rsid w:val="0096022C"/>
    <w:rsid w:val="00994D0E"/>
    <w:rsid w:val="009C756C"/>
    <w:rsid w:val="00A5462F"/>
    <w:rsid w:val="00B72941"/>
    <w:rsid w:val="00BB42CB"/>
    <w:rsid w:val="00BD3477"/>
    <w:rsid w:val="00C01AA5"/>
    <w:rsid w:val="00C47610"/>
    <w:rsid w:val="00C55582"/>
    <w:rsid w:val="00CB0688"/>
    <w:rsid w:val="00CE47FC"/>
    <w:rsid w:val="00D074FD"/>
    <w:rsid w:val="00D84552"/>
    <w:rsid w:val="00DC4678"/>
    <w:rsid w:val="00DF427F"/>
    <w:rsid w:val="00E1346E"/>
    <w:rsid w:val="00E2186B"/>
    <w:rsid w:val="00E6215A"/>
    <w:rsid w:val="00E91646"/>
    <w:rsid w:val="00FB7847"/>
    <w:rsid w:val="00FE3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A5"/>
  </w:style>
  <w:style w:type="paragraph" w:styleId="Heading1">
    <w:name w:val="heading 1"/>
    <w:basedOn w:val="Normal"/>
    <w:next w:val="Normal"/>
    <w:link w:val="Heading1Char"/>
    <w:uiPriority w:val="9"/>
    <w:qFormat/>
    <w:rsid w:val="00C01AA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AA5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AA5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AA5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AA5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AA5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AA5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AA5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AA5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C01AA5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C01AA5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01AA5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AA5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AA5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AA5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AA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AA5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AA5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AA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AA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1AA5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1AA5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AA5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AA5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1AA5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01AA5"/>
    <w:rPr>
      <w:b/>
      <w:bCs/>
    </w:rPr>
  </w:style>
  <w:style w:type="character" w:styleId="Emphasis">
    <w:name w:val="Emphasis"/>
    <w:basedOn w:val="DefaultParagraphFont"/>
    <w:uiPriority w:val="20"/>
    <w:qFormat/>
    <w:rsid w:val="00C01AA5"/>
    <w:rPr>
      <w:i/>
      <w:iCs/>
      <w:color w:val="000000"/>
    </w:rPr>
  </w:style>
  <w:style w:type="paragraph" w:styleId="NoSpacing">
    <w:name w:val="No Spacing"/>
    <w:link w:val="NoSpacingChar"/>
    <w:uiPriority w:val="1"/>
    <w:qFormat/>
    <w:rsid w:val="00C01A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1AA5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C01AA5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AA5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AA5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C01AA5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C01AA5"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sid w:val="00C01AA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C01AA5"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01AA5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1AA5"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sid w:val="00C01A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A5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rsid w:val="00C01AA5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  <w:rsid w:val="00C01AA5"/>
  </w:style>
  <w:style w:type="paragraph" w:customStyle="1" w:styleId="Subsection">
    <w:name w:val="Subsection"/>
    <w:basedOn w:val="Heading2"/>
    <w:rsid w:val="00C01AA5"/>
    <w:pPr>
      <w:spacing w:before="0"/>
    </w:pPr>
  </w:style>
  <w:style w:type="paragraph" w:customStyle="1" w:styleId="SubsectionDate">
    <w:name w:val="Subsection Date"/>
    <w:basedOn w:val="Normal"/>
    <w:rsid w:val="00C01AA5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rsid w:val="00C0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AA5"/>
  </w:style>
  <w:style w:type="paragraph" w:styleId="Footer">
    <w:name w:val="footer"/>
    <w:basedOn w:val="Normal"/>
    <w:link w:val="FooterChar"/>
    <w:uiPriority w:val="99"/>
    <w:unhideWhenUsed/>
    <w:rsid w:val="00C01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AA5"/>
  </w:style>
  <w:style w:type="table" w:styleId="TableGrid">
    <w:name w:val="Table Grid"/>
    <w:basedOn w:val="TableNormal"/>
    <w:uiPriority w:val="59"/>
    <w:rsid w:val="00C01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  <w:rPr>
      <w:color w:val="404040" w:themeColor="text1" w:themeTint="BF"/>
    </w:r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kstar\AppData\Roaming\Microsoft\Templates\ExecutiveResume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49FAD116C1C4E4FB2CC12CEA08FA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C7DC9-5704-43B1-86EB-7924EDD09E5D}"/>
      </w:docPartPr>
      <w:docPartBody>
        <w:p w:rsidR="00EA41B6" w:rsidRDefault="00143700">
          <w:pPr>
            <w:pStyle w:val="A49FAD116C1C4E4FB2CC12CEA08FAC3A"/>
          </w:pPr>
          <w:r>
            <w:t>[Type list of skills]</w:t>
          </w:r>
        </w:p>
      </w:docPartBody>
    </w:docPart>
    <w:docPart>
      <w:docPartPr>
        <w:name w:val="E5E2EA604964470FA64388417FB40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ED0A8-3747-4B13-AE66-464EB3A71C45}"/>
      </w:docPartPr>
      <w:docPartBody>
        <w:p w:rsidR="00EA41B6" w:rsidRDefault="00690F37" w:rsidP="00690F37">
          <w:pPr>
            <w:pStyle w:val="E5E2EA604964470FA64388417FB40737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6CA1E8DDDC244A519F9DFAB269736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E9D4C-6196-4FF4-A3F3-EB639366623D}"/>
      </w:docPartPr>
      <w:docPartBody>
        <w:p w:rsidR="00EA41B6" w:rsidRDefault="00690F37" w:rsidP="00690F37">
          <w:pPr>
            <w:pStyle w:val="6CA1E8DDDC244A519F9DFAB269736998"/>
          </w:pPr>
          <w:r>
            <w:t>[Type Your Name]</w:t>
          </w:r>
        </w:p>
      </w:docPartBody>
    </w:docPart>
    <w:docPart>
      <w:docPartPr>
        <w:name w:val="EBF6308E4A3243029C8EEB1C55417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670D-E0F1-4011-AACE-87E982199523}"/>
      </w:docPartPr>
      <w:docPartBody>
        <w:p w:rsidR="00EA41B6" w:rsidRDefault="00690F37" w:rsidP="00690F37">
          <w:pPr>
            <w:pStyle w:val="EBF6308E4A3243029C8EEB1C55417BF0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4CEB00B8D9B0434593B60FCB2822D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014B3-BABB-464F-9E30-0F396DCE8056}"/>
      </w:docPartPr>
      <w:docPartBody>
        <w:p w:rsidR="00EA41B6" w:rsidRDefault="00690F37" w:rsidP="00690F37">
          <w:pPr>
            <w:pStyle w:val="4CEB00B8D9B0434593B60FCB2822D37E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A45392B61D1B4A709C6F08F85D65F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98B89-76CA-4E60-B5D3-1522CCF175F2}"/>
      </w:docPartPr>
      <w:docPartBody>
        <w:p w:rsidR="00EA41B6" w:rsidRDefault="00690F37" w:rsidP="00690F37">
          <w:pPr>
            <w:pStyle w:val="A45392B61D1B4A709C6F08F85D65F2C6"/>
          </w:pPr>
          <w:r>
            <w:rPr>
              <w:color w:val="1F497D" w:themeColor="text2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90F37"/>
    <w:rsid w:val="00143700"/>
    <w:rsid w:val="00213C03"/>
    <w:rsid w:val="002A4E92"/>
    <w:rsid w:val="00625771"/>
    <w:rsid w:val="00690F37"/>
    <w:rsid w:val="006D5084"/>
    <w:rsid w:val="0084398E"/>
    <w:rsid w:val="00A561D7"/>
    <w:rsid w:val="00D23741"/>
    <w:rsid w:val="00E0177F"/>
    <w:rsid w:val="00EA41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90F37"/>
    <w:rPr>
      <w:color w:val="808080"/>
    </w:rPr>
  </w:style>
  <w:style w:type="paragraph" w:customStyle="1" w:styleId="E46F3D92DE5541ECA95C7EE0B9B2963C">
    <w:name w:val="E46F3D92DE5541ECA95C7EE0B9B2963C"/>
    <w:rsid w:val="00EA41B6"/>
  </w:style>
  <w:style w:type="paragraph" w:customStyle="1" w:styleId="4CBC25F9235148B7BF23784F943BB63E">
    <w:name w:val="4CBC25F9235148B7BF23784F943BB63E"/>
    <w:rsid w:val="00EA41B6"/>
  </w:style>
  <w:style w:type="paragraph" w:customStyle="1" w:styleId="50514F3460E84418BACD0F2570ACE968">
    <w:name w:val="50514F3460E84418BACD0F2570ACE968"/>
    <w:rsid w:val="00EA41B6"/>
  </w:style>
  <w:style w:type="paragraph" w:customStyle="1" w:styleId="E192565FD543489FBA7200A961214ACC">
    <w:name w:val="E192565FD543489FBA7200A961214ACC"/>
    <w:rsid w:val="00EA41B6"/>
  </w:style>
  <w:style w:type="paragraph" w:customStyle="1" w:styleId="59F4DC31D81744D0965F8C4FC91052C2">
    <w:name w:val="59F4DC31D81744D0965F8C4FC91052C2"/>
    <w:rsid w:val="00EA41B6"/>
  </w:style>
  <w:style w:type="paragraph" w:customStyle="1" w:styleId="83ED3435B925464A9588F0A0F7B814B6">
    <w:name w:val="83ED3435B925464A9588F0A0F7B814B6"/>
    <w:rsid w:val="00EA41B6"/>
  </w:style>
  <w:style w:type="paragraph" w:customStyle="1" w:styleId="1627C5C00BF1430CA5FDF8D24002D852">
    <w:name w:val="1627C5C00BF1430CA5FDF8D24002D852"/>
    <w:rsid w:val="00EA41B6"/>
  </w:style>
  <w:style w:type="paragraph" w:customStyle="1" w:styleId="0F58551D6F7A45E9B820027079C73EBB">
    <w:name w:val="0F58551D6F7A45E9B820027079C73EBB"/>
    <w:rsid w:val="00EA41B6"/>
  </w:style>
  <w:style w:type="paragraph" w:customStyle="1" w:styleId="A1187A8A19C14BEE9979B45482787C33">
    <w:name w:val="A1187A8A19C14BEE9979B45482787C33"/>
    <w:rsid w:val="00EA41B6"/>
  </w:style>
  <w:style w:type="paragraph" w:customStyle="1" w:styleId="829DD3FA3E2C43F9B4CD873313D77DC5">
    <w:name w:val="829DD3FA3E2C43F9B4CD873313D77DC5"/>
    <w:rsid w:val="00EA41B6"/>
  </w:style>
  <w:style w:type="paragraph" w:customStyle="1" w:styleId="31563EC42DAE42D9BA26038EE350B3EF">
    <w:name w:val="31563EC42DAE42D9BA26038EE350B3EF"/>
    <w:rsid w:val="00EA41B6"/>
  </w:style>
  <w:style w:type="paragraph" w:customStyle="1" w:styleId="BE87C8287BEE4D189A82EC1DE6BC7987">
    <w:name w:val="BE87C8287BEE4D189A82EC1DE6BC7987"/>
    <w:rsid w:val="00EA41B6"/>
  </w:style>
  <w:style w:type="paragraph" w:customStyle="1" w:styleId="47550889A2B84D6CA1DCE707CB02EBDD">
    <w:name w:val="47550889A2B84D6CA1DCE707CB02EBDD"/>
    <w:rsid w:val="00EA41B6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90F37"/>
    <w:rPr>
      <w:b/>
      <w:bCs/>
      <w:i/>
      <w:iCs/>
      <w:caps w:val="0"/>
      <w:smallCaps w:val="0"/>
      <w:color w:val="4F81BD" w:themeColor="accent1"/>
    </w:rPr>
  </w:style>
  <w:style w:type="paragraph" w:customStyle="1" w:styleId="54C99EBA9EDF48B797297057B27B564B">
    <w:name w:val="54C99EBA9EDF48B797297057B27B564B"/>
    <w:rsid w:val="00EA41B6"/>
  </w:style>
  <w:style w:type="paragraph" w:customStyle="1" w:styleId="CEAA1132A23749CAB2F83A9398B2BCC6">
    <w:name w:val="CEAA1132A23749CAB2F83A9398B2BCC6"/>
    <w:rsid w:val="00EA41B6"/>
  </w:style>
  <w:style w:type="paragraph" w:customStyle="1" w:styleId="95D6B31A7EC0475F9711953F009DFF49">
    <w:name w:val="95D6B31A7EC0475F9711953F009DFF49"/>
    <w:rsid w:val="00EA41B6"/>
  </w:style>
  <w:style w:type="paragraph" w:customStyle="1" w:styleId="B80FCA9A747E48E2BE6B6E07341CF295">
    <w:name w:val="B80FCA9A747E48E2BE6B6E07341CF295"/>
    <w:rsid w:val="00EA41B6"/>
  </w:style>
  <w:style w:type="paragraph" w:customStyle="1" w:styleId="162E0259A07C486AADB71EEFB74C5B19">
    <w:name w:val="162E0259A07C486AADB71EEFB74C5B19"/>
    <w:rsid w:val="00EA41B6"/>
  </w:style>
  <w:style w:type="paragraph" w:customStyle="1" w:styleId="A49FAD116C1C4E4FB2CC12CEA08FAC3A">
    <w:name w:val="A49FAD116C1C4E4FB2CC12CEA08FAC3A"/>
    <w:rsid w:val="00EA41B6"/>
  </w:style>
  <w:style w:type="paragraph" w:customStyle="1" w:styleId="B8D559DD7E8F4769B4019B55FEA800DC">
    <w:name w:val="B8D559DD7E8F4769B4019B55FEA800DC"/>
    <w:rsid w:val="00690F37"/>
  </w:style>
  <w:style w:type="paragraph" w:customStyle="1" w:styleId="BD0CFF28CDB645BE8CC3AF1798382348">
    <w:name w:val="BD0CFF28CDB645BE8CC3AF1798382348"/>
    <w:rsid w:val="00690F37"/>
  </w:style>
  <w:style w:type="paragraph" w:customStyle="1" w:styleId="2A02BE91437543FAA220EBCB5C8436E3">
    <w:name w:val="2A02BE91437543FAA220EBCB5C8436E3"/>
    <w:rsid w:val="00690F37"/>
  </w:style>
  <w:style w:type="paragraph" w:customStyle="1" w:styleId="A3CD1AF2C8584C689D2C1B7124225C80">
    <w:name w:val="A3CD1AF2C8584C689D2C1B7124225C80"/>
    <w:rsid w:val="00690F37"/>
  </w:style>
  <w:style w:type="paragraph" w:customStyle="1" w:styleId="476444655C7F4E7D8CCD1F24F9DB1DB0">
    <w:name w:val="476444655C7F4E7D8CCD1F24F9DB1DB0"/>
    <w:rsid w:val="00690F37"/>
  </w:style>
  <w:style w:type="paragraph" w:customStyle="1" w:styleId="2B520308B1FD46C3AC09C65A993DD6E1">
    <w:name w:val="2B520308B1FD46C3AC09C65A993DD6E1"/>
    <w:rsid w:val="00690F37"/>
  </w:style>
  <w:style w:type="paragraph" w:customStyle="1" w:styleId="EEF3F231E67F4CD2AF55E02F11A47591">
    <w:name w:val="EEF3F231E67F4CD2AF55E02F11A47591"/>
    <w:rsid w:val="00690F37"/>
  </w:style>
  <w:style w:type="paragraph" w:customStyle="1" w:styleId="792019EAC6514ECFACE29A62CA16E790">
    <w:name w:val="792019EAC6514ECFACE29A62CA16E790"/>
    <w:rsid w:val="00690F37"/>
  </w:style>
  <w:style w:type="paragraph" w:customStyle="1" w:styleId="9806E6704FD04D41A5C7D07B4D8C989D">
    <w:name w:val="9806E6704FD04D41A5C7D07B4D8C989D"/>
    <w:rsid w:val="00690F37"/>
  </w:style>
  <w:style w:type="paragraph" w:customStyle="1" w:styleId="289A4D37AA814BEB9E4E784E919A1836">
    <w:name w:val="289A4D37AA814BEB9E4E784E919A1836"/>
    <w:rsid w:val="00690F37"/>
  </w:style>
  <w:style w:type="paragraph" w:customStyle="1" w:styleId="F779CB92171845C78985F4181F535BDA">
    <w:name w:val="F779CB92171845C78985F4181F535BDA"/>
    <w:rsid w:val="00690F37"/>
  </w:style>
  <w:style w:type="paragraph" w:customStyle="1" w:styleId="C55D73FC4DDE44ADA23FD9BB3B73A62A">
    <w:name w:val="C55D73FC4DDE44ADA23FD9BB3B73A62A"/>
    <w:rsid w:val="00690F37"/>
  </w:style>
  <w:style w:type="paragraph" w:customStyle="1" w:styleId="8F7D3721C381407C9D2DC63AE07659C5">
    <w:name w:val="8F7D3721C381407C9D2DC63AE07659C5"/>
    <w:rsid w:val="00690F37"/>
  </w:style>
  <w:style w:type="paragraph" w:customStyle="1" w:styleId="37469362707548D89AB9EDF13BF827DD">
    <w:name w:val="37469362707548D89AB9EDF13BF827DD"/>
    <w:rsid w:val="00690F37"/>
  </w:style>
  <w:style w:type="paragraph" w:customStyle="1" w:styleId="5837DFB8C8A94194AF0073C7E186DB74">
    <w:name w:val="5837DFB8C8A94194AF0073C7E186DB74"/>
    <w:rsid w:val="00690F37"/>
  </w:style>
  <w:style w:type="paragraph" w:customStyle="1" w:styleId="1C5C7BBDE39647B49E49FEAA45BB3629">
    <w:name w:val="1C5C7BBDE39647B49E49FEAA45BB3629"/>
    <w:rsid w:val="00690F37"/>
  </w:style>
  <w:style w:type="paragraph" w:customStyle="1" w:styleId="98DCCEA29951451993CC56754C8342AF">
    <w:name w:val="98DCCEA29951451993CC56754C8342AF"/>
    <w:rsid w:val="00690F37"/>
  </w:style>
  <w:style w:type="paragraph" w:customStyle="1" w:styleId="D5798D87617A4D02A29E087A3843D217">
    <w:name w:val="D5798D87617A4D02A29E087A3843D217"/>
    <w:rsid w:val="00690F37"/>
  </w:style>
  <w:style w:type="paragraph" w:customStyle="1" w:styleId="41F2E37DE98F4033AAEDCE71F27668B7">
    <w:name w:val="41F2E37DE98F4033AAEDCE71F27668B7"/>
    <w:rsid w:val="00690F37"/>
  </w:style>
  <w:style w:type="paragraph" w:customStyle="1" w:styleId="E5E2EA604964470FA64388417FB40737">
    <w:name w:val="E5E2EA604964470FA64388417FB40737"/>
    <w:rsid w:val="00690F37"/>
  </w:style>
  <w:style w:type="paragraph" w:customStyle="1" w:styleId="6CA1E8DDDC244A519F9DFAB269736998">
    <w:name w:val="6CA1E8DDDC244A519F9DFAB269736998"/>
    <w:rsid w:val="00690F37"/>
  </w:style>
  <w:style w:type="paragraph" w:customStyle="1" w:styleId="EBF6308E4A3243029C8EEB1C55417BF0">
    <w:name w:val="EBF6308E4A3243029C8EEB1C55417BF0"/>
    <w:rsid w:val="00690F37"/>
  </w:style>
  <w:style w:type="paragraph" w:customStyle="1" w:styleId="4CEB00B8D9B0434593B60FCB2822D37E">
    <w:name w:val="4CEB00B8D9B0434593B60FCB2822D37E"/>
    <w:rsid w:val="00690F37"/>
  </w:style>
  <w:style w:type="paragraph" w:customStyle="1" w:styleId="A45392B61D1B4A709C6F08F85D65F2C6">
    <w:name w:val="A45392B61D1B4A709C6F08F85D65F2C6"/>
    <w:rsid w:val="00690F3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2906 Hunters Glen Dr, Plainsboro, NJ 08536</CompanyAddress>
  <CompanyPhone>(732) 470-2264</CompanyPhone>
  <CompanyFax/>
  <CompanyEmail>bbarnett724@gmail.com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B52589-F80A-4B85-9E64-25B7D3F6B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045A729-0F80-4016-B162-BE3F0432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ExecutiveResume(2)</Template>
  <TotalTime>255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Billie Barnett</dc:creator>
  <cp:lastModifiedBy>Trakstar</cp:lastModifiedBy>
  <cp:revision>14</cp:revision>
  <dcterms:created xsi:type="dcterms:W3CDTF">2016-03-25T03:11:00Z</dcterms:created>
  <dcterms:modified xsi:type="dcterms:W3CDTF">2017-05-29T15:30:00Z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